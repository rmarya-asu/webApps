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91069" w14:textId="75805ADD" w:rsidR="00081D88" w:rsidRDefault="00887FB9" w:rsidP="00081D88">
      <w:pPr>
        <w:pStyle w:val="T1"/>
        <w:pBdr>
          <w:top w:val="none" w:sz="0" w:space="0" w:color="auto"/>
          <w:left w:val="none" w:sz="0" w:space="0" w:color="auto"/>
          <w:bottom w:val="none" w:sz="0" w:space="0" w:color="auto"/>
          <w:right w:val="none" w:sz="0" w:space="0" w:color="auto"/>
        </w:pBdr>
        <w:jc w:val="left"/>
      </w:pPr>
      <w:r>
        <w:t xml:space="preserve">SER421 </w:t>
      </w:r>
      <w:r w:rsidR="00E15584">
        <w:t>Fall 2017</w:t>
      </w:r>
      <w:r>
        <w:t xml:space="preserve"> </w:t>
      </w:r>
      <w:r>
        <w:tab/>
      </w:r>
      <w:r>
        <w:tab/>
      </w:r>
      <w:r>
        <w:tab/>
      </w:r>
      <w:r>
        <w:tab/>
      </w:r>
      <w:r>
        <w:tab/>
      </w:r>
      <w:r>
        <w:tab/>
      </w:r>
      <w:r>
        <w:tab/>
      </w:r>
      <w:r>
        <w:tab/>
      </w:r>
      <w:r>
        <w:tab/>
        <w:t>La</w:t>
      </w:r>
      <w:r w:rsidR="00E15584">
        <w:t>b5</w:t>
      </w:r>
      <w:r w:rsidR="00962ABD">
        <w:t>: AJAX</w:t>
      </w:r>
      <w:r w:rsidR="00E15584">
        <w:t xml:space="preserve"> and Angular</w:t>
      </w:r>
      <w:r w:rsidR="00E15584">
        <w:br/>
        <w:t>Assigned 11/01/17, due 11/16/17</w:t>
      </w:r>
      <w:r w:rsidR="00081D88">
        <w:t xml:space="preserve"> at 11:59pm via online submission to Blackboard</w:t>
      </w:r>
    </w:p>
    <w:p w14:paraId="79373FEB" w14:textId="77777777" w:rsidR="00081D88" w:rsidRPr="00BC4A0A" w:rsidRDefault="00081D88" w:rsidP="00081D88">
      <w:pPr>
        <w:spacing w:before="0" w:line="240" w:lineRule="auto"/>
        <w:rPr>
          <w:sz w:val="16"/>
          <w:szCs w:val="16"/>
        </w:rPr>
      </w:pPr>
    </w:p>
    <w:p w14:paraId="579C07EA" w14:textId="77777777" w:rsidR="00081D88" w:rsidRDefault="00081D88" w:rsidP="00081D88">
      <w:pPr>
        <w:spacing w:before="0" w:line="240" w:lineRule="auto"/>
        <w:rPr>
          <w:b/>
        </w:rPr>
      </w:pPr>
      <w:r>
        <w:rPr>
          <w:b/>
          <w:u w:val="single"/>
        </w:rPr>
        <w:t>Objectives:</w:t>
      </w:r>
    </w:p>
    <w:p w14:paraId="737869C3" w14:textId="396A72E2" w:rsidR="00081D88" w:rsidRDefault="00081D88" w:rsidP="00081D88">
      <w:pPr>
        <w:numPr>
          <w:ilvl w:val="0"/>
          <w:numId w:val="5"/>
        </w:numPr>
        <w:spacing w:before="0" w:line="240" w:lineRule="auto"/>
        <w:rPr>
          <w:sz w:val="22"/>
        </w:rPr>
      </w:pPr>
      <w:r>
        <w:rPr>
          <w:sz w:val="22"/>
        </w:rPr>
        <w:t>Demonstrate proficiency in constructing a self-contained HTML5/Javascript application</w:t>
      </w:r>
      <w:r w:rsidR="00E15584">
        <w:rPr>
          <w:sz w:val="22"/>
        </w:rPr>
        <w:t xml:space="preserve"> with AJAX</w:t>
      </w:r>
    </w:p>
    <w:p w14:paraId="1CFB5889" w14:textId="2FEDC010" w:rsidR="00B50C0C" w:rsidRPr="00133B02" w:rsidRDefault="00B50C0C" w:rsidP="00081D88">
      <w:pPr>
        <w:numPr>
          <w:ilvl w:val="0"/>
          <w:numId w:val="5"/>
        </w:numPr>
        <w:spacing w:before="0" w:line="240" w:lineRule="auto"/>
        <w:rPr>
          <w:sz w:val="22"/>
        </w:rPr>
      </w:pPr>
      <w:r>
        <w:rPr>
          <w:sz w:val="22"/>
        </w:rPr>
        <w:t>Demonstrate proficiency in client-side MVC using Angular4.</w:t>
      </w:r>
    </w:p>
    <w:p w14:paraId="59A8D03F" w14:textId="77777777" w:rsidR="00081D88" w:rsidRPr="009B4E31" w:rsidRDefault="00081D88" w:rsidP="00081D88">
      <w:pPr>
        <w:spacing w:before="0" w:line="240" w:lineRule="auto"/>
        <w:rPr>
          <w:sz w:val="22"/>
        </w:rPr>
      </w:pPr>
    </w:p>
    <w:p w14:paraId="3C49E464" w14:textId="3C1A88C5" w:rsidR="00081D88" w:rsidRPr="00B50C0C" w:rsidRDefault="00A773CD" w:rsidP="00B50C0C">
      <w:pPr>
        <w:spacing w:before="60" w:line="240" w:lineRule="auto"/>
        <w:rPr>
          <w:u w:val="single"/>
        </w:rPr>
      </w:pPr>
      <w:r>
        <w:rPr>
          <w:b/>
          <w:u w:val="single"/>
        </w:rPr>
        <w:t>Activity</w:t>
      </w:r>
      <w:r w:rsidR="00081D88" w:rsidRPr="00B50C0C">
        <w:rPr>
          <w:b/>
          <w:u w:val="single"/>
        </w:rPr>
        <w:t xml:space="preserve">: Construct a </w:t>
      </w:r>
      <w:r w:rsidR="00E15584" w:rsidRPr="00B50C0C">
        <w:rPr>
          <w:b/>
          <w:u w:val="single"/>
        </w:rPr>
        <w:t>Single-Page</w:t>
      </w:r>
      <w:r w:rsidR="00F82507" w:rsidRPr="00B50C0C">
        <w:rPr>
          <w:b/>
          <w:u w:val="single"/>
        </w:rPr>
        <w:t xml:space="preserve"> Application</w:t>
      </w:r>
      <w:r w:rsidR="00E15584" w:rsidRPr="00B50C0C">
        <w:rPr>
          <w:b/>
          <w:u w:val="single"/>
        </w:rPr>
        <w:t xml:space="preserve"> (SPA) with AJAX</w:t>
      </w:r>
    </w:p>
    <w:p w14:paraId="3D5B07AF" w14:textId="16F38B0A" w:rsidR="00CA3839" w:rsidRPr="00B50C0C" w:rsidRDefault="00CA3839" w:rsidP="00BC4A0A">
      <w:pPr>
        <w:spacing w:before="0" w:line="240" w:lineRule="auto"/>
        <w:rPr>
          <w:sz w:val="22"/>
          <w:szCs w:val="22"/>
        </w:rPr>
      </w:pPr>
      <w:proofErr w:type="gramStart"/>
      <w:r w:rsidRPr="00B50C0C">
        <w:rPr>
          <w:i/>
          <w:sz w:val="22"/>
          <w:szCs w:val="22"/>
        </w:rPr>
        <w:t>openweathermap.org</w:t>
      </w:r>
      <w:proofErr w:type="gramEnd"/>
      <w:r w:rsidRPr="00B50C0C">
        <w:rPr>
          <w:sz w:val="22"/>
          <w:szCs w:val="22"/>
        </w:rPr>
        <w:t xml:space="preserve"> provides a Web API that returns JSON data (see API off the homepage). The format of the data is described here</w:t>
      </w:r>
      <w:r w:rsidRPr="001B2D96">
        <w:rPr>
          <w:sz w:val="22"/>
          <w:szCs w:val="22"/>
        </w:rPr>
        <w:t xml:space="preserve">: </w:t>
      </w:r>
      <w:r w:rsidR="001B2D96" w:rsidRPr="001B2D96">
        <w:rPr>
          <w:sz w:val="22"/>
          <w:szCs w:val="22"/>
        </w:rPr>
        <w:t>http://openweathermap.org/api</w:t>
      </w:r>
    </w:p>
    <w:p w14:paraId="6842AA66" w14:textId="77777777" w:rsidR="00CA3839" w:rsidRPr="00B50C0C" w:rsidRDefault="00CA3839" w:rsidP="00CA3839">
      <w:pPr>
        <w:spacing w:line="240" w:lineRule="auto"/>
        <w:rPr>
          <w:sz w:val="22"/>
          <w:szCs w:val="22"/>
        </w:rPr>
      </w:pPr>
      <w:r w:rsidRPr="00B50C0C">
        <w:rPr>
          <w:sz w:val="22"/>
          <w:szCs w:val="22"/>
        </w:rPr>
        <w:t>While an example is given here</w:t>
      </w:r>
      <w:proofErr w:type="gramStart"/>
      <w:r w:rsidRPr="00B50C0C">
        <w:rPr>
          <w:sz w:val="22"/>
          <w:szCs w:val="22"/>
        </w:rPr>
        <w:t xml:space="preserve">:  </w:t>
      </w:r>
      <w:proofErr w:type="gramEnd"/>
      <w:r w:rsidR="0038224C" w:rsidRPr="00B50C0C">
        <w:fldChar w:fldCharType="begin"/>
      </w:r>
      <w:r w:rsidR="0038224C" w:rsidRPr="00B50C0C">
        <w:rPr>
          <w:sz w:val="22"/>
          <w:szCs w:val="22"/>
        </w:rPr>
        <w:instrText xml:space="preserve"> HYPERLINK "http://api.openweathermap.org/data/2.5/weather?q=London,uk" </w:instrText>
      </w:r>
      <w:r w:rsidR="0038224C" w:rsidRPr="00B50C0C">
        <w:fldChar w:fldCharType="separate"/>
      </w:r>
      <w:r w:rsidRPr="00B50C0C">
        <w:rPr>
          <w:rStyle w:val="Hyperlink"/>
          <w:sz w:val="22"/>
          <w:szCs w:val="22"/>
        </w:rPr>
        <w:t>http://api.openweathermap.org/data/2.5/weather?q=London,uk</w:t>
      </w:r>
      <w:r w:rsidR="0038224C" w:rsidRPr="00B50C0C">
        <w:rPr>
          <w:rStyle w:val="Hyperlink"/>
          <w:sz w:val="22"/>
          <w:szCs w:val="22"/>
        </w:rPr>
        <w:fldChar w:fldCharType="end"/>
      </w:r>
    </w:p>
    <w:p w14:paraId="6090057C" w14:textId="2B21F198" w:rsidR="00CA3839" w:rsidRPr="00B50C0C" w:rsidRDefault="00CA3839" w:rsidP="00CA3839">
      <w:pPr>
        <w:rPr>
          <w:sz w:val="22"/>
          <w:szCs w:val="22"/>
        </w:rPr>
      </w:pPr>
      <w:r w:rsidRPr="00B50C0C">
        <w:rPr>
          <w:sz w:val="22"/>
          <w:szCs w:val="22"/>
        </w:rPr>
        <w:t>Write a complete web application that does the following:</w:t>
      </w:r>
    </w:p>
    <w:p w14:paraId="102F5E9C" w14:textId="20E6870D" w:rsidR="00CA3839" w:rsidRPr="00B50C0C" w:rsidRDefault="00CA3839" w:rsidP="00BC4A0A">
      <w:pPr>
        <w:pStyle w:val="ListParagraph"/>
        <w:numPr>
          <w:ilvl w:val="0"/>
          <w:numId w:val="11"/>
        </w:numPr>
        <w:ind w:left="360"/>
        <w:rPr>
          <w:sz w:val="22"/>
          <w:szCs w:val="22"/>
        </w:rPr>
      </w:pPr>
      <w:r w:rsidRPr="00B50C0C">
        <w:rPr>
          <w:sz w:val="22"/>
          <w:szCs w:val="22"/>
        </w:rPr>
        <w:t>Displays a list of 3 cities and their associated data. The data should be retrieved and parsed out of the JSON at URLs like the above via an AJAX call. The data you should display in a table:</w:t>
      </w:r>
    </w:p>
    <w:p w14:paraId="044D441E" w14:textId="77777777" w:rsidR="00CA3839" w:rsidRPr="00B50C0C" w:rsidRDefault="00CA3839" w:rsidP="00BC4A0A">
      <w:pPr>
        <w:pStyle w:val="ListParagraph"/>
        <w:numPr>
          <w:ilvl w:val="1"/>
          <w:numId w:val="11"/>
        </w:numPr>
        <w:ind w:left="720"/>
        <w:rPr>
          <w:sz w:val="22"/>
          <w:szCs w:val="22"/>
        </w:rPr>
      </w:pPr>
      <w:r w:rsidRPr="00B50C0C">
        <w:rPr>
          <w:sz w:val="22"/>
          <w:szCs w:val="22"/>
        </w:rPr>
        <w:t>A city name and 2-letter country code. Examples: London</w:t>
      </w:r>
      <w:proofErr w:type="gramStart"/>
      <w:r w:rsidRPr="00B50C0C">
        <w:rPr>
          <w:sz w:val="22"/>
          <w:szCs w:val="22"/>
        </w:rPr>
        <w:t>,UK</w:t>
      </w:r>
      <w:proofErr w:type="gramEnd"/>
      <w:r w:rsidRPr="00B50C0C">
        <w:rPr>
          <w:sz w:val="22"/>
          <w:szCs w:val="22"/>
        </w:rPr>
        <w:t xml:space="preserve"> and Phoenix,US</w:t>
      </w:r>
    </w:p>
    <w:p w14:paraId="4BAC3A95" w14:textId="29503CE6" w:rsidR="00B85107" w:rsidRPr="00B50C0C" w:rsidRDefault="00B85107" w:rsidP="00BC4A0A">
      <w:pPr>
        <w:pStyle w:val="ListParagraph"/>
        <w:numPr>
          <w:ilvl w:val="1"/>
          <w:numId w:val="11"/>
        </w:numPr>
        <w:ind w:left="720"/>
        <w:rPr>
          <w:sz w:val="22"/>
          <w:szCs w:val="22"/>
        </w:rPr>
      </w:pPr>
      <w:r w:rsidRPr="00B50C0C">
        <w:rPr>
          <w:sz w:val="22"/>
          <w:szCs w:val="22"/>
        </w:rPr>
        <w:t>A timestamp when the data was last updated.</w:t>
      </w:r>
    </w:p>
    <w:p w14:paraId="233AE447" w14:textId="77777777" w:rsidR="00CA3839" w:rsidRPr="00B50C0C" w:rsidRDefault="00CA3839" w:rsidP="00BC4A0A">
      <w:pPr>
        <w:pStyle w:val="ListParagraph"/>
        <w:numPr>
          <w:ilvl w:val="1"/>
          <w:numId w:val="11"/>
        </w:numPr>
        <w:ind w:left="720"/>
        <w:rPr>
          <w:sz w:val="22"/>
          <w:szCs w:val="22"/>
        </w:rPr>
      </w:pPr>
      <w:r w:rsidRPr="00B50C0C">
        <w:rPr>
          <w:sz w:val="22"/>
          <w:szCs w:val="22"/>
        </w:rPr>
        <w:t>Temperature in Celsius</w:t>
      </w:r>
    </w:p>
    <w:p w14:paraId="2554462B" w14:textId="77777777" w:rsidR="00CA3839" w:rsidRPr="00B50C0C" w:rsidRDefault="00CA3839" w:rsidP="00BC4A0A">
      <w:pPr>
        <w:pStyle w:val="ListParagraph"/>
        <w:numPr>
          <w:ilvl w:val="1"/>
          <w:numId w:val="11"/>
        </w:numPr>
        <w:ind w:left="720"/>
        <w:rPr>
          <w:sz w:val="22"/>
          <w:szCs w:val="22"/>
        </w:rPr>
      </w:pPr>
      <w:r w:rsidRPr="00B50C0C">
        <w:rPr>
          <w:sz w:val="22"/>
          <w:szCs w:val="22"/>
        </w:rPr>
        <w:t>Humidity – a percentage. Example: 70 means “70% humidity”</w:t>
      </w:r>
    </w:p>
    <w:p w14:paraId="2D14B950" w14:textId="77777777" w:rsidR="00CA3839" w:rsidRPr="00B50C0C" w:rsidRDefault="00CA3839" w:rsidP="00BC4A0A">
      <w:pPr>
        <w:pStyle w:val="ListParagraph"/>
        <w:numPr>
          <w:ilvl w:val="1"/>
          <w:numId w:val="11"/>
        </w:numPr>
        <w:ind w:left="720"/>
        <w:rPr>
          <w:sz w:val="22"/>
          <w:szCs w:val="22"/>
        </w:rPr>
      </w:pPr>
      <w:r w:rsidRPr="00B50C0C">
        <w:rPr>
          <w:sz w:val="22"/>
          <w:szCs w:val="22"/>
        </w:rPr>
        <w:t xml:space="preserve">Wind speed – miles per hour </w:t>
      </w:r>
    </w:p>
    <w:p w14:paraId="0F15F5CD" w14:textId="77777777" w:rsidR="00CA3839" w:rsidRPr="00B50C0C" w:rsidRDefault="00CA3839" w:rsidP="00BC4A0A">
      <w:pPr>
        <w:pStyle w:val="ListParagraph"/>
        <w:numPr>
          <w:ilvl w:val="1"/>
          <w:numId w:val="11"/>
        </w:numPr>
        <w:ind w:left="720"/>
        <w:rPr>
          <w:sz w:val="22"/>
          <w:szCs w:val="22"/>
        </w:rPr>
      </w:pPr>
      <w:r w:rsidRPr="00B50C0C">
        <w:rPr>
          <w:sz w:val="22"/>
          <w:szCs w:val="22"/>
        </w:rPr>
        <w:t>Cloudiness – a percentage. Example: 10 means “10% cloudy”</w:t>
      </w:r>
    </w:p>
    <w:p w14:paraId="588374BD" w14:textId="2B00F70B" w:rsidR="00CA3839" w:rsidRPr="00B50C0C" w:rsidRDefault="00CA3839" w:rsidP="00BC4A0A">
      <w:pPr>
        <w:ind w:left="360"/>
        <w:rPr>
          <w:sz w:val="22"/>
          <w:szCs w:val="22"/>
        </w:rPr>
      </w:pPr>
      <w:r w:rsidRPr="00B50C0C">
        <w:rPr>
          <w:sz w:val="22"/>
          <w:szCs w:val="22"/>
        </w:rPr>
        <w:t xml:space="preserve">When initially loaded, the application should initialize the rows for 2 </w:t>
      </w:r>
      <w:r w:rsidR="00E15584" w:rsidRPr="00B50C0C">
        <w:rPr>
          <w:sz w:val="22"/>
          <w:szCs w:val="22"/>
        </w:rPr>
        <w:t xml:space="preserve">of </w:t>
      </w:r>
      <w:r w:rsidRPr="00B50C0C">
        <w:rPr>
          <w:sz w:val="22"/>
          <w:szCs w:val="22"/>
        </w:rPr>
        <w:t>the 3 cities, London, UK and Phoenix, US. The 3</w:t>
      </w:r>
      <w:r w:rsidRPr="00B50C0C">
        <w:rPr>
          <w:sz w:val="22"/>
          <w:szCs w:val="22"/>
          <w:vertAlign w:val="superscript"/>
        </w:rPr>
        <w:t>rd</w:t>
      </w:r>
      <w:r w:rsidRPr="00B50C0C">
        <w:rPr>
          <w:sz w:val="22"/>
          <w:szCs w:val="22"/>
        </w:rPr>
        <w:t xml:space="preserve"> city may be any city </w:t>
      </w:r>
      <w:r w:rsidR="00B85107" w:rsidRPr="00B50C0C">
        <w:rPr>
          <w:sz w:val="22"/>
          <w:szCs w:val="22"/>
        </w:rPr>
        <w:t xml:space="preserve">and </w:t>
      </w:r>
      <w:r w:rsidRPr="00B50C0C">
        <w:rPr>
          <w:sz w:val="22"/>
          <w:szCs w:val="22"/>
        </w:rPr>
        <w:t>is described next</w:t>
      </w:r>
      <w:r w:rsidR="00B85107" w:rsidRPr="00B50C0C">
        <w:rPr>
          <w:sz w:val="22"/>
          <w:szCs w:val="22"/>
        </w:rPr>
        <w:t>.</w:t>
      </w:r>
    </w:p>
    <w:p w14:paraId="46226A80" w14:textId="1FCB7EEB" w:rsidR="00CA3839" w:rsidRPr="00B50C0C" w:rsidRDefault="004571CE" w:rsidP="00BC4A0A">
      <w:pPr>
        <w:pStyle w:val="ListParagraph"/>
        <w:numPr>
          <w:ilvl w:val="0"/>
          <w:numId w:val="11"/>
        </w:numPr>
        <w:ind w:left="360"/>
        <w:rPr>
          <w:sz w:val="22"/>
          <w:szCs w:val="22"/>
        </w:rPr>
      </w:pPr>
      <w:proofErr w:type="gramStart"/>
      <w:r w:rsidRPr="00B50C0C">
        <w:rPr>
          <w:sz w:val="22"/>
          <w:szCs w:val="22"/>
        </w:rPr>
        <w:t>The 3</w:t>
      </w:r>
      <w:r w:rsidRPr="00B50C0C">
        <w:rPr>
          <w:sz w:val="22"/>
          <w:szCs w:val="22"/>
          <w:vertAlign w:val="superscript"/>
        </w:rPr>
        <w:t>rd</w:t>
      </w:r>
      <w:r w:rsidRPr="00B50C0C">
        <w:rPr>
          <w:sz w:val="22"/>
          <w:szCs w:val="22"/>
        </w:rPr>
        <w:t xml:space="preserve"> city should be populated by selecting from a set of 5 cities in a dropdown</w:t>
      </w:r>
      <w:proofErr w:type="gramEnd"/>
      <w:r w:rsidR="00CA3839" w:rsidRPr="00B50C0C">
        <w:rPr>
          <w:sz w:val="22"/>
          <w:szCs w:val="22"/>
        </w:rPr>
        <w:t>.</w:t>
      </w:r>
      <w:r w:rsidRPr="00B50C0C">
        <w:rPr>
          <w:sz w:val="22"/>
          <w:szCs w:val="22"/>
        </w:rPr>
        <w:t xml:space="preserve"> You may populate the dropdown with any 5 cities you like. When a new city is selected, you should populate its data in the 3</w:t>
      </w:r>
      <w:r w:rsidRPr="00B50C0C">
        <w:rPr>
          <w:sz w:val="22"/>
          <w:szCs w:val="22"/>
          <w:vertAlign w:val="superscript"/>
        </w:rPr>
        <w:t>rd</w:t>
      </w:r>
      <w:r w:rsidRPr="00B50C0C">
        <w:rPr>
          <w:sz w:val="22"/>
          <w:szCs w:val="22"/>
        </w:rPr>
        <w:t xml:space="preserve"> row.</w:t>
      </w:r>
    </w:p>
    <w:p w14:paraId="4F895553" w14:textId="49042740" w:rsidR="00B85107" w:rsidRPr="00B50C0C" w:rsidRDefault="00227260" w:rsidP="00BC4A0A">
      <w:pPr>
        <w:pStyle w:val="ListParagraph"/>
        <w:numPr>
          <w:ilvl w:val="0"/>
          <w:numId w:val="11"/>
        </w:numPr>
        <w:ind w:left="360"/>
        <w:rPr>
          <w:sz w:val="22"/>
          <w:szCs w:val="22"/>
        </w:rPr>
      </w:pPr>
      <w:r w:rsidRPr="00B50C0C">
        <w:rPr>
          <w:sz w:val="22"/>
          <w:szCs w:val="22"/>
        </w:rPr>
        <w:t xml:space="preserve">Create a new row underneath each city row that shows how the values have changed from the previous call to the server. </w:t>
      </w:r>
      <w:r w:rsidR="00B85107" w:rsidRPr="00B50C0C">
        <w:rPr>
          <w:sz w:val="22"/>
          <w:szCs w:val="22"/>
        </w:rPr>
        <w:t>Provide a Refresh button that forces a fetch of the 3 cities data. That is, it should show how long ago the previous reading was, how much the temp went up or down, and so on for each data value. Constraint: this functionality should work even if you close the browser and reopen it!</w:t>
      </w:r>
    </w:p>
    <w:p w14:paraId="315C834C" w14:textId="74771355" w:rsidR="00CA3839" w:rsidRPr="00B50C0C" w:rsidRDefault="00CA3839" w:rsidP="00BC4A0A">
      <w:pPr>
        <w:pStyle w:val="ListParagraph"/>
        <w:numPr>
          <w:ilvl w:val="0"/>
          <w:numId w:val="11"/>
        </w:numPr>
        <w:ind w:left="360"/>
        <w:rPr>
          <w:sz w:val="22"/>
          <w:szCs w:val="22"/>
        </w:rPr>
      </w:pPr>
      <w:r w:rsidRPr="00B50C0C">
        <w:rPr>
          <w:sz w:val="22"/>
          <w:szCs w:val="22"/>
        </w:rPr>
        <w:t xml:space="preserve">At </w:t>
      </w:r>
      <w:r w:rsidR="00B85107" w:rsidRPr="00B50C0C">
        <w:rPr>
          <w:sz w:val="22"/>
          <w:szCs w:val="22"/>
        </w:rPr>
        <w:t>the bottom of the page, display</w:t>
      </w:r>
      <w:r w:rsidRPr="00B50C0C">
        <w:rPr>
          <w:sz w:val="22"/>
          <w:szCs w:val="22"/>
        </w:rPr>
        <w:t xml:space="preserve"> the following lines:</w:t>
      </w:r>
    </w:p>
    <w:p w14:paraId="4525C96F" w14:textId="77777777" w:rsidR="00CA3839" w:rsidRPr="00B50C0C" w:rsidRDefault="00CA3839" w:rsidP="00BC4A0A">
      <w:pPr>
        <w:pStyle w:val="ListParagraph"/>
        <w:numPr>
          <w:ilvl w:val="1"/>
          <w:numId w:val="11"/>
        </w:numPr>
        <w:ind w:left="720"/>
        <w:rPr>
          <w:sz w:val="22"/>
          <w:szCs w:val="22"/>
        </w:rPr>
      </w:pPr>
      <w:r w:rsidRPr="00B50C0C">
        <w:rPr>
          <w:sz w:val="22"/>
          <w:szCs w:val="22"/>
        </w:rPr>
        <w:t>“The average temperature is AAA and the hottest city is TTT”</w:t>
      </w:r>
    </w:p>
    <w:p w14:paraId="55AD8476" w14:textId="77777777" w:rsidR="00CA3839" w:rsidRPr="00B50C0C" w:rsidRDefault="00CA3839" w:rsidP="00BC4A0A">
      <w:pPr>
        <w:pStyle w:val="ListParagraph"/>
        <w:numPr>
          <w:ilvl w:val="1"/>
          <w:numId w:val="11"/>
        </w:numPr>
        <w:ind w:left="720"/>
        <w:rPr>
          <w:sz w:val="22"/>
          <w:szCs w:val="22"/>
        </w:rPr>
      </w:pPr>
      <w:r w:rsidRPr="00B50C0C">
        <w:rPr>
          <w:sz w:val="22"/>
          <w:szCs w:val="22"/>
        </w:rPr>
        <w:t>“The average humidity is BBB and the most humid city is HHH”</w:t>
      </w:r>
    </w:p>
    <w:p w14:paraId="7CBF743C" w14:textId="77777777" w:rsidR="00CA3839" w:rsidRPr="00B50C0C" w:rsidRDefault="00CA3839" w:rsidP="00BC4A0A">
      <w:pPr>
        <w:pStyle w:val="ListParagraph"/>
        <w:numPr>
          <w:ilvl w:val="1"/>
          <w:numId w:val="11"/>
        </w:numPr>
        <w:ind w:left="720"/>
        <w:rPr>
          <w:sz w:val="22"/>
          <w:szCs w:val="22"/>
        </w:rPr>
      </w:pPr>
      <w:r w:rsidRPr="00B50C0C">
        <w:rPr>
          <w:sz w:val="22"/>
          <w:szCs w:val="22"/>
        </w:rPr>
        <w:t>“The city with the nicest weather is XXX”</w:t>
      </w:r>
    </w:p>
    <w:p w14:paraId="57DB2C0A" w14:textId="77777777" w:rsidR="00CA3839" w:rsidRPr="00B50C0C" w:rsidRDefault="00CA3839" w:rsidP="00BC4A0A">
      <w:pPr>
        <w:pStyle w:val="ListParagraph"/>
        <w:numPr>
          <w:ilvl w:val="1"/>
          <w:numId w:val="11"/>
        </w:numPr>
        <w:ind w:left="720"/>
        <w:rPr>
          <w:sz w:val="22"/>
          <w:szCs w:val="22"/>
        </w:rPr>
      </w:pPr>
      <w:r w:rsidRPr="00B50C0C">
        <w:rPr>
          <w:sz w:val="22"/>
          <w:szCs w:val="22"/>
        </w:rPr>
        <w:t>“The city with the worst weather is YYY”</w:t>
      </w:r>
    </w:p>
    <w:p w14:paraId="0E355A6C" w14:textId="7C6E6B05" w:rsidR="00CA3839" w:rsidRPr="00B50C0C" w:rsidRDefault="00CA3839" w:rsidP="00BC4A0A">
      <w:pPr>
        <w:ind w:left="360"/>
        <w:rPr>
          <w:sz w:val="22"/>
          <w:szCs w:val="22"/>
        </w:rPr>
      </w:pPr>
      <w:r w:rsidRPr="00B50C0C">
        <w:rPr>
          <w:sz w:val="22"/>
          <w:szCs w:val="22"/>
        </w:rPr>
        <w:t xml:space="preserve">Lines c and d should be custom logic you create – my only constraint is that your </w:t>
      </w:r>
      <w:proofErr w:type="gramStart"/>
      <w:r w:rsidRPr="00B50C0C">
        <w:rPr>
          <w:sz w:val="22"/>
          <w:szCs w:val="22"/>
        </w:rPr>
        <w:t>computation inv</w:t>
      </w:r>
      <w:r w:rsidR="00B85107" w:rsidRPr="00B50C0C">
        <w:rPr>
          <w:sz w:val="22"/>
          <w:szCs w:val="22"/>
        </w:rPr>
        <w:t>olve</w:t>
      </w:r>
      <w:proofErr w:type="gramEnd"/>
      <w:r w:rsidR="00B85107" w:rsidRPr="00B50C0C">
        <w:rPr>
          <w:sz w:val="22"/>
          <w:szCs w:val="22"/>
        </w:rPr>
        <w:t xml:space="preserve"> all 4 of the values from 1c to 1f</w:t>
      </w:r>
      <w:r w:rsidRPr="00B50C0C">
        <w:rPr>
          <w:sz w:val="22"/>
          <w:szCs w:val="22"/>
        </w:rPr>
        <w:t xml:space="preserve"> above.</w:t>
      </w:r>
    </w:p>
    <w:p w14:paraId="6E3D4AA9" w14:textId="77777777" w:rsidR="00CA3839" w:rsidRDefault="00CA3839" w:rsidP="00CA3839">
      <w:pPr>
        <w:spacing w:line="240" w:lineRule="auto"/>
        <w:rPr>
          <w:sz w:val="22"/>
          <w:szCs w:val="22"/>
        </w:rPr>
      </w:pPr>
      <w:r w:rsidRPr="00B50C0C">
        <w:rPr>
          <w:sz w:val="22"/>
          <w:szCs w:val="22"/>
        </w:rPr>
        <w:t>Note the data in this Task is in this JSON format, but in some cases you may have to do a conversion (e.g. Kelvin to Celsius temperatures, wind speed in meters per second instead of MPH).</w:t>
      </w:r>
    </w:p>
    <w:p w14:paraId="2981F56B" w14:textId="5BD1E542" w:rsidR="00BC4A0A" w:rsidRDefault="00BC4A0A" w:rsidP="00CA3839">
      <w:pPr>
        <w:spacing w:line="240" w:lineRule="auto"/>
        <w:rPr>
          <w:sz w:val="22"/>
          <w:szCs w:val="22"/>
        </w:rPr>
      </w:pPr>
      <w:r w:rsidRPr="00BC4A0A">
        <w:rPr>
          <w:b/>
          <w:sz w:val="22"/>
          <w:szCs w:val="22"/>
          <w:u w:val="single"/>
        </w:rPr>
        <w:t>Error Handling</w:t>
      </w:r>
      <w:r>
        <w:rPr>
          <w:sz w:val="22"/>
          <w:szCs w:val="22"/>
        </w:rPr>
        <w:t xml:space="preserve"> </w:t>
      </w:r>
      <w:r w:rsidRPr="00BC4A0A">
        <w:rPr>
          <w:i/>
          <w:sz w:val="22"/>
          <w:szCs w:val="22"/>
        </w:rPr>
        <w:t>(this part was not in the original version I posted in class):</w:t>
      </w:r>
    </w:p>
    <w:p w14:paraId="34EFB4DE" w14:textId="6669148D" w:rsidR="00BC4A0A" w:rsidRPr="00B50C0C" w:rsidRDefault="00BC4A0A" w:rsidP="00BC4A0A">
      <w:pPr>
        <w:spacing w:before="0" w:line="240" w:lineRule="auto"/>
        <w:rPr>
          <w:sz w:val="22"/>
          <w:szCs w:val="22"/>
        </w:rPr>
      </w:pPr>
      <w:r>
        <w:rPr>
          <w:sz w:val="22"/>
          <w:szCs w:val="22"/>
        </w:rPr>
        <w:t>Your application should handle error response codes from the API server in the most elegant way possible. Detect 4xx and 5xx messages and inform the user as to the specific error (code and message) and what s/he should do by dynamically inserting an error message into the DOM at the top of the page.</w:t>
      </w:r>
    </w:p>
    <w:p w14:paraId="12B8C6FF" w14:textId="77777777" w:rsidR="0038224C" w:rsidRPr="00BC4A0A" w:rsidRDefault="0038224C" w:rsidP="0038224C">
      <w:pPr>
        <w:spacing w:before="0" w:line="240" w:lineRule="auto"/>
        <w:rPr>
          <w:b/>
          <w:sz w:val="16"/>
          <w:szCs w:val="16"/>
        </w:rPr>
      </w:pPr>
    </w:p>
    <w:p w14:paraId="60FDC528" w14:textId="0BBC5955" w:rsidR="00A773CD" w:rsidRDefault="00A773CD" w:rsidP="0038224C">
      <w:pPr>
        <w:spacing w:before="0" w:line="240" w:lineRule="auto"/>
        <w:rPr>
          <w:b/>
          <w:u w:val="single"/>
        </w:rPr>
      </w:pPr>
      <w:r>
        <w:rPr>
          <w:b/>
          <w:u w:val="single"/>
        </w:rPr>
        <w:t>Extra Credit</w:t>
      </w:r>
      <w:r w:rsidR="006D30B6">
        <w:rPr>
          <w:b/>
          <w:u w:val="single"/>
        </w:rPr>
        <w:t xml:space="preserve"> (40 points)</w:t>
      </w:r>
      <w:r>
        <w:rPr>
          <w:b/>
          <w:u w:val="single"/>
        </w:rPr>
        <w:t>:</w:t>
      </w:r>
    </w:p>
    <w:p w14:paraId="111204EC" w14:textId="6671FC99" w:rsidR="00A773CD" w:rsidRPr="00BC4A0A" w:rsidRDefault="00A773CD" w:rsidP="0038224C">
      <w:pPr>
        <w:spacing w:before="0" w:line="240" w:lineRule="auto"/>
        <w:rPr>
          <w:sz w:val="22"/>
          <w:szCs w:val="22"/>
        </w:rPr>
      </w:pPr>
      <w:r w:rsidRPr="00BC4A0A">
        <w:rPr>
          <w:sz w:val="22"/>
          <w:szCs w:val="22"/>
        </w:rPr>
        <w:t>I made a</w:t>
      </w:r>
      <w:r w:rsidR="00BC4A0A">
        <w:rPr>
          <w:sz w:val="22"/>
          <w:szCs w:val="22"/>
        </w:rPr>
        <w:t>n</w:t>
      </w:r>
      <w:r w:rsidRPr="00BC4A0A">
        <w:rPr>
          <w:sz w:val="22"/>
          <w:szCs w:val="22"/>
        </w:rPr>
        <w:t xml:space="preserve"> announcement regarding Angular4. I am removing that part of the lab, and instead giving </w:t>
      </w:r>
      <w:r w:rsidR="00BC4A0A">
        <w:rPr>
          <w:sz w:val="22"/>
          <w:szCs w:val="22"/>
        </w:rPr>
        <w:t>it</w:t>
      </w:r>
      <w:r w:rsidRPr="00BC4A0A">
        <w:rPr>
          <w:sz w:val="22"/>
          <w:szCs w:val="22"/>
        </w:rPr>
        <w:t xml:space="preserve"> to you as an extra credit option, along with other options. You may do only </w:t>
      </w:r>
      <w:bookmarkStart w:id="0" w:name="_GoBack"/>
      <w:r w:rsidRPr="006D30B6">
        <w:rPr>
          <w:sz w:val="22"/>
          <w:szCs w:val="22"/>
          <w:u w:val="single"/>
        </w:rPr>
        <w:t>ONE of the extra credit options</w:t>
      </w:r>
      <w:r w:rsidRPr="00BC4A0A">
        <w:rPr>
          <w:sz w:val="22"/>
          <w:szCs w:val="22"/>
        </w:rPr>
        <w:t xml:space="preserve"> </w:t>
      </w:r>
      <w:bookmarkEnd w:id="0"/>
      <w:r w:rsidRPr="00BC4A0A">
        <w:rPr>
          <w:sz w:val="22"/>
          <w:szCs w:val="22"/>
        </w:rPr>
        <w:t xml:space="preserve">below </w:t>
      </w:r>
      <w:r w:rsidR="00BC4A0A">
        <w:rPr>
          <w:sz w:val="22"/>
          <w:szCs w:val="22"/>
        </w:rPr>
        <w:t>as</w:t>
      </w:r>
      <w:r w:rsidRPr="00BC4A0A">
        <w:rPr>
          <w:sz w:val="22"/>
          <w:szCs w:val="22"/>
        </w:rPr>
        <w:t xml:space="preserve"> your individual work:</w:t>
      </w:r>
    </w:p>
    <w:p w14:paraId="4F83E355" w14:textId="77777777" w:rsidR="00A773CD" w:rsidRPr="00BC4A0A" w:rsidRDefault="00A773CD" w:rsidP="0038224C">
      <w:pPr>
        <w:spacing w:before="0" w:line="240" w:lineRule="auto"/>
        <w:rPr>
          <w:sz w:val="16"/>
          <w:szCs w:val="16"/>
        </w:rPr>
      </w:pPr>
    </w:p>
    <w:p w14:paraId="64C9A335" w14:textId="7B595C8D" w:rsidR="0038224C" w:rsidRPr="00BC4A0A" w:rsidRDefault="00A773CD" w:rsidP="0038224C">
      <w:pPr>
        <w:spacing w:before="0" w:line="240" w:lineRule="auto"/>
        <w:rPr>
          <w:sz w:val="22"/>
          <w:szCs w:val="22"/>
          <w:u w:val="single"/>
        </w:rPr>
      </w:pPr>
      <w:r w:rsidRPr="00BC4A0A">
        <w:rPr>
          <w:b/>
          <w:sz w:val="22"/>
          <w:szCs w:val="22"/>
          <w:u w:val="single"/>
        </w:rPr>
        <w:t>Option</w:t>
      </w:r>
      <w:r w:rsidR="0038224C" w:rsidRPr="00BC4A0A">
        <w:rPr>
          <w:b/>
          <w:sz w:val="22"/>
          <w:szCs w:val="22"/>
          <w:u w:val="single"/>
        </w:rPr>
        <w:t xml:space="preserve"> </w:t>
      </w:r>
      <w:r w:rsidRPr="00BC4A0A">
        <w:rPr>
          <w:b/>
          <w:sz w:val="22"/>
          <w:szCs w:val="22"/>
          <w:u w:val="single"/>
        </w:rPr>
        <w:t>1</w:t>
      </w:r>
      <w:r w:rsidR="0038224C" w:rsidRPr="00BC4A0A">
        <w:rPr>
          <w:b/>
          <w:sz w:val="22"/>
          <w:szCs w:val="22"/>
          <w:u w:val="single"/>
        </w:rPr>
        <w:t xml:space="preserve">: Convert your weather app to </w:t>
      </w:r>
      <w:r w:rsidRPr="00BC4A0A">
        <w:rPr>
          <w:b/>
          <w:sz w:val="22"/>
          <w:szCs w:val="22"/>
          <w:u w:val="single"/>
        </w:rPr>
        <w:t>a modern client-side MVC framework</w:t>
      </w:r>
    </w:p>
    <w:p w14:paraId="4D2B3738" w14:textId="3FF896C6" w:rsidR="00CA3839" w:rsidRDefault="0038224C" w:rsidP="00BC4A0A">
      <w:pPr>
        <w:spacing w:before="0" w:line="240" w:lineRule="auto"/>
        <w:rPr>
          <w:sz w:val="22"/>
          <w:szCs w:val="22"/>
        </w:rPr>
      </w:pPr>
      <w:r w:rsidRPr="00B50C0C">
        <w:rPr>
          <w:sz w:val="22"/>
          <w:szCs w:val="22"/>
        </w:rPr>
        <w:t xml:space="preserve">Building on your Activity 1 solution, now have your initial and refresh values for the 3 cities use AJAX calls to openweathermap.org just as in Activity 1, but use </w:t>
      </w:r>
      <w:r w:rsidR="00BC4A0A">
        <w:rPr>
          <w:sz w:val="22"/>
          <w:szCs w:val="22"/>
        </w:rPr>
        <w:t>a modern client MVC framework</w:t>
      </w:r>
      <w:r w:rsidRPr="00B50C0C">
        <w:rPr>
          <w:sz w:val="22"/>
          <w:szCs w:val="22"/>
        </w:rPr>
        <w:t xml:space="preserve"> to accomplish this.</w:t>
      </w:r>
      <w:r w:rsidR="00BC4A0A">
        <w:rPr>
          <w:sz w:val="22"/>
          <w:szCs w:val="22"/>
        </w:rPr>
        <w:t xml:space="preserve"> Please c</w:t>
      </w:r>
      <w:r w:rsidRPr="00B50C0C">
        <w:rPr>
          <w:sz w:val="22"/>
          <w:szCs w:val="22"/>
        </w:rPr>
        <w:t xml:space="preserve">onvert </w:t>
      </w:r>
      <w:r w:rsidR="00B50C0C">
        <w:rPr>
          <w:sz w:val="22"/>
          <w:szCs w:val="22"/>
        </w:rPr>
        <w:t xml:space="preserve">the GUI application to </w:t>
      </w:r>
      <w:r w:rsidR="00A773CD">
        <w:rPr>
          <w:sz w:val="22"/>
          <w:szCs w:val="22"/>
        </w:rPr>
        <w:t>a modern MVC framework</w:t>
      </w:r>
      <w:r w:rsidR="00BC4A0A">
        <w:rPr>
          <w:sz w:val="22"/>
          <w:szCs w:val="22"/>
        </w:rPr>
        <w:t xml:space="preserve"> such as</w:t>
      </w:r>
      <w:r w:rsidR="00A773CD">
        <w:rPr>
          <w:sz w:val="22"/>
          <w:szCs w:val="22"/>
        </w:rPr>
        <w:t xml:space="preserve"> Angular (what we are calling Angular4, AngularJS (Angular1), React, Vue, or Ember. </w:t>
      </w:r>
      <w:r w:rsidRPr="00B50C0C">
        <w:rPr>
          <w:sz w:val="22"/>
          <w:szCs w:val="22"/>
        </w:rPr>
        <w:t>Design will be part of the grade criteria.</w:t>
      </w:r>
    </w:p>
    <w:p w14:paraId="5C9480F4" w14:textId="3B7C8600" w:rsidR="00A773CD" w:rsidRPr="00BC4A0A" w:rsidRDefault="00A773CD" w:rsidP="00B50C0C">
      <w:pPr>
        <w:spacing w:before="60" w:line="240" w:lineRule="auto"/>
        <w:rPr>
          <w:sz w:val="22"/>
          <w:szCs w:val="22"/>
        </w:rPr>
      </w:pPr>
      <w:r w:rsidRPr="00BC4A0A">
        <w:rPr>
          <w:b/>
          <w:sz w:val="22"/>
          <w:szCs w:val="22"/>
          <w:u w:val="single"/>
        </w:rPr>
        <w:lastRenderedPageBreak/>
        <w:t>Option 2: Convert your Clue game to a server-side game with AJAX on the client</w:t>
      </w:r>
    </w:p>
    <w:p w14:paraId="332D75B5" w14:textId="0FDCD831" w:rsidR="00A773CD" w:rsidRDefault="00A773CD" w:rsidP="00B50C0C">
      <w:pPr>
        <w:spacing w:before="60" w:line="240" w:lineRule="auto"/>
        <w:rPr>
          <w:sz w:val="22"/>
          <w:szCs w:val="22"/>
        </w:rPr>
      </w:pPr>
      <w:r>
        <w:rPr>
          <w:sz w:val="22"/>
          <w:szCs w:val="22"/>
        </w:rPr>
        <w:t>Don't want to deal with the learning curve of a client-side framework? Then this option is for you. Take your SPA Clue game from your last lab, and port the game state to the server-side under a NodeJS server (you may use NodeHTTP or Node/Express, your choice. Have your SPA modify gameplay to:</w:t>
      </w:r>
    </w:p>
    <w:p w14:paraId="265E95B6" w14:textId="129D5203" w:rsidR="00A773CD" w:rsidRPr="00A773CD" w:rsidRDefault="00A773CD" w:rsidP="00A773CD">
      <w:pPr>
        <w:pStyle w:val="ListParagraph"/>
        <w:numPr>
          <w:ilvl w:val="0"/>
          <w:numId w:val="12"/>
        </w:numPr>
        <w:spacing w:before="60" w:line="240" w:lineRule="auto"/>
        <w:rPr>
          <w:sz w:val="22"/>
          <w:szCs w:val="22"/>
        </w:rPr>
      </w:pPr>
      <w:r w:rsidRPr="00A773CD">
        <w:rPr>
          <w:sz w:val="22"/>
          <w:szCs w:val="22"/>
        </w:rPr>
        <w:t>Make an AJAX POST every time the user makes a guess</w:t>
      </w:r>
      <w:r>
        <w:rPr>
          <w:sz w:val="22"/>
          <w:szCs w:val="22"/>
        </w:rPr>
        <w:t>. The server should respond with whether the guess is correct or not.</w:t>
      </w:r>
      <w:r w:rsidR="00886FE2">
        <w:rPr>
          <w:sz w:val="22"/>
          <w:szCs w:val="22"/>
        </w:rPr>
        <w:t xml:space="preserve"> NOTE: Make an AJAX call, not a FORM POST.</w:t>
      </w:r>
    </w:p>
    <w:p w14:paraId="468C6772" w14:textId="43EDEA87" w:rsidR="00A773CD" w:rsidRDefault="00A773CD" w:rsidP="00A773CD">
      <w:pPr>
        <w:pStyle w:val="ListParagraph"/>
        <w:numPr>
          <w:ilvl w:val="0"/>
          <w:numId w:val="12"/>
        </w:numPr>
        <w:spacing w:before="60" w:line="240" w:lineRule="auto"/>
        <w:rPr>
          <w:sz w:val="22"/>
          <w:szCs w:val="22"/>
        </w:rPr>
      </w:pPr>
      <w:r>
        <w:rPr>
          <w:sz w:val="22"/>
          <w:szCs w:val="22"/>
        </w:rPr>
        <w:t>The user still hits "Continue" to toggle between human and computer guesses.</w:t>
      </w:r>
    </w:p>
    <w:p w14:paraId="194B1D67" w14:textId="11A45482" w:rsidR="00A773CD" w:rsidRDefault="00886FE2" w:rsidP="00A773CD">
      <w:pPr>
        <w:pStyle w:val="ListParagraph"/>
        <w:numPr>
          <w:ilvl w:val="0"/>
          <w:numId w:val="12"/>
        </w:numPr>
        <w:spacing w:before="60" w:line="240" w:lineRule="auto"/>
        <w:rPr>
          <w:sz w:val="22"/>
          <w:szCs w:val="22"/>
        </w:rPr>
      </w:pPr>
      <w:r>
        <w:rPr>
          <w:sz w:val="22"/>
          <w:szCs w:val="22"/>
        </w:rPr>
        <w:t>"</w:t>
      </w:r>
      <w:r w:rsidR="00A773CD">
        <w:rPr>
          <w:sz w:val="22"/>
          <w:szCs w:val="22"/>
        </w:rPr>
        <w:t>Show History</w:t>
      </w:r>
      <w:r>
        <w:rPr>
          <w:sz w:val="22"/>
          <w:szCs w:val="22"/>
        </w:rPr>
        <w:t>"</w:t>
      </w:r>
      <w:r w:rsidR="00A773CD">
        <w:rPr>
          <w:sz w:val="22"/>
          <w:szCs w:val="22"/>
        </w:rPr>
        <w:t xml:space="preserve"> will need to understand when a game is over to reset </w:t>
      </w:r>
      <w:proofErr w:type="gramStart"/>
      <w:r w:rsidR="00A773CD">
        <w:rPr>
          <w:sz w:val="22"/>
          <w:szCs w:val="22"/>
        </w:rPr>
        <w:t>it's</w:t>
      </w:r>
      <w:proofErr w:type="gramEnd"/>
      <w:r w:rsidR="00A773CD">
        <w:rPr>
          <w:sz w:val="22"/>
          <w:szCs w:val="22"/>
        </w:rPr>
        <w:t xml:space="preserve"> state</w:t>
      </w:r>
      <w:r>
        <w:rPr>
          <w:sz w:val="22"/>
          <w:szCs w:val="22"/>
        </w:rPr>
        <w:t>, but that state may continue to persist locally.</w:t>
      </w:r>
    </w:p>
    <w:p w14:paraId="684AB15A" w14:textId="4761772F" w:rsidR="00886FE2" w:rsidRDefault="00886FE2" w:rsidP="00A773CD">
      <w:pPr>
        <w:pStyle w:val="ListParagraph"/>
        <w:numPr>
          <w:ilvl w:val="0"/>
          <w:numId w:val="12"/>
        </w:numPr>
        <w:spacing w:before="60" w:line="240" w:lineRule="auto"/>
        <w:rPr>
          <w:sz w:val="22"/>
          <w:szCs w:val="22"/>
        </w:rPr>
      </w:pPr>
      <w:r>
        <w:rPr>
          <w:sz w:val="22"/>
          <w:szCs w:val="22"/>
        </w:rPr>
        <w:t xml:space="preserve">"Show Record" should now store the computer's record on the server side, and when this button is clicked, </w:t>
      </w:r>
      <w:proofErr w:type="gramStart"/>
      <w:r>
        <w:rPr>
          <w:sz w:val="22"/>
          <w:szCs w:val="22"/>
        </w:rPr>
        <w:t>an  AJAX</w:t>
      </w:r>
      <w:proofErr w:type="gramEnd"/>
      <w:r>
        <w:rPr>
          <w:sz w:val="22"/>
          <w:szCs w:val="22"/>
        </w:rPr>
        <w:t xml:space="preserve"> GET should be used to retrieve the Computer's current record.</w:t>
      </w:r>
    </w:p>
    <w:p w14:paraId="7AEE880E" w14:textId="27D939A1" w:rsidR="00886FE2" w:rsidRDefault="00886FE2" w:rsidP="00A773CD">
      <w:pPr>
        <w:pStyle w:val="ListParagraph"/>
        <w:numPr>
          <w:ilvl w:val="0"/>
          <w:numId w:val="12"/>
        </w:numPr>
        <w:spacing w:before="60" w:line="240" w:lineRule="auto"/>
        <w:rPr>
          <w:sz w:val="22"/>
          <w:szCs w:val="22"/>
        </w:rPr>
      </w:pPr>
      <w:r>
        <w:rPr>
          <w:sz w:val="22"/>
          <w:szCs w:val="22"/>
        </w:rPr>
        <w:t>The server should be able to distinguish between multiple users in multiple browsers playing against the Computer at the same time. This means when a new user logs in, effectively starting a new game, a new conversational state must be established to indicate a new game. It is OK to use either a FORM POST Action on login or an AJAX POST on login to accomplish this functionality.</w:t>
      </w:r>
    </w:p>
    <w:p w14:paraId="793D987E" w14:textId="77777777" w:rsidR="00A773CD" w:rsidRDefault="00A773CD" w:rsidP="00B50C0C">
      <w:pPr>
        <w:spacing w:before="60" w:line="240" w:lineRule="auto"/>
        <w:rPr>
          <w:sz w:val="22"/>
          <w:szCs w:val="22"/>
        </w:rPr>
      </w:pPr>
    </w:p>
    <w:p w14:paraId="5236F235" w14:textId="2FA8078D" w:rsidR="00886FE2" w:rsidRDefault="00886FE2" w:rsidP="00B50C0C">
      <w:pPr>
        <w:spacing w:before="60" w:line="240" w:lineRule="auto"/>
        <w:rPr>
          <w:sz w:val="22"/>
          <w:szCs w:val="22"/>
        </w:rPr>
      </w:pPr>
      <w:r>
        <w:rPr>
          <w:sz w:val="22"/>
          <w:szCs w:val="22"/>
        </w:rPr>
        <w:t xml:space="preserve">These 5 requirements might sound like a lot, but realize most of what exists in the game on the client and be directly ported into Node (like shuffling, identifying the secret triplet of cards, and so on). </w:t>
      </w:r>
    </w:p>
    <w:p w14:paraId="5C367893" w14:textId="77777777" w:rsidR="00886FE2" w:rsidRPr="00A773CD" w:rsidRDefault="00886FE2" w:rsidP="00B50C0C">
      <w:pPr>
        <w:spacing w:before="60" w:line="240" w:lineRule="auto"/>
        <w:rPr>
          <w:sz w:val="22"/>
          <w:szCs w:val="22"/>
        </w:rPr>
      </w:pPr>
    </w:p>
    <w:p w14:paraId="0C449DFC" w14:textId="77777777" w:rsidR="00081D88" w:rsidRDefault="00081D88" w:rsidP="00081D88">
      <w:pPr>
        <w:spacing w:line="240" w:lineRule="auto"/>
      </w:pPr>
      <w:r>
        <w:rPr>
          <w:b/>
          <w:u w:val="single"/>
        </w:rPr>
        <w:t>Submission:</w:t>
      </w:r>
    </w:p>
    <w:p w14:paraId="3F6D9142" w14:textId="041BAFBD" w:rsidR="00081D88" w:rsidRPr="00133B02" w:rsidRDefault="00081D88" w:rsidP="00B50C0C">
      <w:pPr>
        <w:spacing w:before="60" w:line="240" w:lineRule="auto"/>
        <w:rPr>
          <w:sz w:val="22"/>
        </w:rPr>
      </w:pPr>
      <w:r w:rsidRPr="00133B02">
        <w:rPr>
          <w:sz w:val="22"/>
        </w:rPr>
        <w:t>Submit v</w:t>
      </w:r>
      <w:r>
        <w:rPr>
          <w:sz w:val="22"/>
        </w:rPr>
        <w:t>i</w:t>
      </w:r>
      <w:r w:rsidR="00227260">
        <w:rPr>
          <w:sz w:val="22"/>
        </w:rPr>
        <w:t xml:space="preserve">a a zipfile </w:t>
      </w:r>
      <w:r w:rsidR="001B2D96">
        <w:rPr>
          <w:sz w:val="22"/>
        </w:rPr>
        <w:t xml:space="preserve">named &lt;asurite&gt;_lab5.zip </w:t>
      </w:r>
      <w:r w:rsidR="00227260">
        <w:rPr>
          <w:sz w:val="22"/>
        </w:rPr>
        <w:t>to</w:t>
      </w:r>
      <w:r w:rsidR="00227260" w:rsidRPr="00133B02">
        <w:rPr>
          <w:sz w:val="22"/>
        </w:rPr>
        <w:t xml:space="preserve"> Blackboard by the due date</w:t>
      </w:r>
      <w:r w:rsidR="00E04C35">
        <w:rPr>
          <w:sz w:val="22"/>
        </w:rPr>
        <w:t xml:space="preserve">. Name </w:t>
      </w:r>
      <w:r w:rsidR="00B50C0C">
        <w:rPr>
          <w:sz w:val="22"/>
        </w:rPr>
        <w:t>your Activity 1</w:t>
      </w:r>
      <w:r w:rsidR="00E04C35">
        <w:rPr>
          <w:sz w:val="22"/>
        </w:rPr>
        <w:t xml:space="preserve"> file</w:t>
      </w:r>
      <w:r w:rsidR="00B50C0C">
        <w:rPr>
          <w:sz w:val="22"/>
        </w:rPr>
        <w:t>s &lt;asurite&gt;_lab5_act1.html</w:t>
      </w:r>
      <w:r w:rsidR="00E04C35">
        <w:rPr>
          <w:sz w:val="22"/>
        </w:rPr>
        <w:t xml:space="preserve"> </w:t>
      </w:r>
      <w:r w:rsidR="00B50C0C">
        <w:rPr>
          <w:sz w:val="22"/>
        </w:rPr>
        <w:t xml:space="preserve">and &lt;asurite&gt;_lab5_act1.js respectively. </w:t>
      </w:r>
      <w:r w:rsidR="00B50C0C" w:rsidRPr="00B50C0C">
        <w:rPr>
          <w:sz w:val="22"/>
          <w:szCs w:val="22"/>
        </w:rPr>
        <w:t xml:space="preserve">Bundle the </w:t>
      </w:r>
      <w:r w:rsidR="00BC4A0A">
        <w:rPr>
          <w:sz w:val="22"/>
          <w:szCs w:val="22"/>
        </w:rPr>
        <w:t>Extra Credit</w:t>
      </w:r>
      <w:r w:rsidR="00B50C0C">
        <w:rPr>
          <w:sz w:val="22"/>
          <w:szCs w:val="22"/>
        </w:rPr>
        <w:t xml:space="preserve"> </w:t>
      </w:r>
      <w:r w:rsidR="00BC4A0A">
        <w:rPr>
          <w:sz w:val="22"/>
          <w:szCs w:val="22"/>
        </w:rPr>
        <w:t xml:space="preserve">Option 1 </w:t>
      </w:r>
      <w:r w:rsidR="00B50C0C" w:rsidRPr="00B50C0C">
        <w:rPr>
          <w:sz w:val="22"/>
          <w:szCs w:val="22"/>
        </w:rPr>
        <w:t xml:space="preserve">app up as a zipfile from the root </w:t>
      </w:r>
      <w:r w:rsidR="00BC4A0A">
        <w:rPr>
          <w:sz w:val="22"/>
          <w:szCs w:val="22"/>
        </w:rPr>
        <w:t>directory and call it lab5_ec1</w:t>
      </w:r>
      <w:r w:rsidR="00B50C0C" w:rsidRPr="00B50C0C">
        <w:rPr>
          <w:sz w:val="22"/>
          <w:szCs w:val="22"/>
        </w:rPr>
        <w:t>.zip</w:t>
      </w:r>
      <w:r w:rsidR="00227260">
        <w:rPr>
          <w:sz w:val="22"/>
        </w:rPr>
        <w:t>.</w:t>
      </w:r>
      <w:r w:rsidR="00BC4A0A">
        <w:rPr>
          <w:sz w:val="22"/>
        </w:rPr>
        <w:t xml:space="preserve"> If you choose to do option 2, then bundle all of its files up as a zipfile named lab5_ec2.zip.</w:t>
      </w:r>
      <w:r w:rsidRPr="00133B02">
        <w:rPr>
          <w:sz w:val="22"/>
        </w:rPr>
        <w:t xml:space="preserve"> </w:t>
      </w:r>
      <w:r w:rsidR="001B2D96">
        <w:rPr>
          <w:sz w:val="22"/>
        </w:rPr>
        <w:t>Then put all of the files into the top-level zipfile</w:t>
      </w:r>
      <w:r w:rsidR="00BC4A0A">
        <w:rPr>
          <w:sz w:val="22"/>
        </w:rPr>
        <w:t xml:space="preserve"> named &lt;asurite&gt;_lab5.zip</w:t>
      </w:r>
      <w:r w:rsidR="001B2D96">
        <w:rPr>
          <w:sz w:val="22"/>
        </w:rPr>
        <w:t xml:space="preserve">. </w:t>
      </w:r>
      <w:r w:rsidRPr="00133B02">
        <w:rPr>
          <w:sz w:val="22"/>
        </w:rPr>
        <w:t xml:space="preserve">You may add a README.txt in the </w:t>
      </w:r>
      <w:r w:rsidR="00B50C0C">
        <w:rPr>
          <w:sz w:val="22"/>
        </w:rPr>
        <w:t>ro</w:t>
      </w:r>
      <w:r w:rsidR="001B2D96">
        <w:rPr>
          <w:sz w:val="22"/>
        </w:rPr>
        <w:t>ot</w:t>
      </w:r>
      <w:r w:rsidR="00B50C0C">
        <w:rPr>
          <w:sz w:val="22"/>
        </w:rPr>
        <w:t xml:space="preserve"> directory of your submission</w:t>
      </w:r>
      <w:r w:rsidRPr="00133B02">
        <w:rPr>
          <w:sz w:val="22"/>
        </w:rPr>
        <w:t xml:space="preserve"> </w:t>
      </w:r>
      <w:r>
        <w:rPr>
          <w:sz w:val="22"/>
        </w:rPr>
        <w:t>if there is</w:t>
      </w:r>
      <w:r w:rsidRPr="00133B02">
        <w:rPr>
          <w:sz w:val="22"/>
        </w:rPr>
        <w:t xml:space="preserve"> anything you want us to </w:t>
      </w:r>
      <w:r w:rsidR="001B2D96">
        <w:rPr>
          <w:sz w:val="22"/>
        </w:rPr>
        <w:t>know</w:t>
      </w:r>
      <w:r w:rsidR="00B50C0C">
        <w:rPr>
          <w:sz w:val="22"/>
        </w:rPr>
        <w:t xml:space="preserve"> when grading</w:t>
      </w:r>
      <w:r w:rsidRPr="00133B02">
        <w:rPr>
          <w:sz w:val="22"/>
        </w:rPr>
        <w:t>.</w:t>
      </w:r>
      <w:r w:rsidR="00227260">
        <w:rPr>
          <w:sz w:val="22"/>
        </w:rPr>
        <w:t xml:space="preserve"> </w:t>
      </w:r>
    </w:p>
    <w:sectPr w:rsidR="00081D88" w:rsidRPr="00133B02" w:rsidSect="00081D88">
      <w:headerReference w:type="even" r:id="rId8"/>
      <w:footerReference w:type="first" r:id="rId9"/>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AF530" w14:textId="77777777" w:rsidR="00886FE2" w:rsidRDefault="00886FE2">
      <w:r>
        <w:separator/>
      </w:r>
    </w:p>
    <w:p w14:paraId="216D20CF" w14:textId="77777777" w:rsidR="00886FE2" w:rsidRDefault="00886FE2"/>
    <w:p w14:paraId="72906E07" w14:textId="77777777" w:rsidR="00886FE2" w:rsidRDefault="00886FE2"/>
    <w:p w14:paraId="29D9F1AA" w14:textId="77777777" w:rsidR="00886FE2" w:rsidRDefault="00886FE2"/>
  </w:endnote>
  <w:endnote w:type="continuationSeparator" w:id="0">
    <w:p w14:paraId="36D548A4" w14:textId="77777777" w:rsidR="00886FE2" w:rsidRDefault="00886FE2">
      <w:r>
        <w:continuationSeparator/>
      </w:r>
    </w:p>
    <w:p w14:paraId="2F507CFE" w14:textId="77777777" w:rsidR="00886FE2" w:rsidRDefault="00886FE2"/>
    <w:p w14:paraId="3DD7E5B4" w14:textId="77777777" w:rsidR="00886FE2" w:rsidRDefault="00886FE2"/>
    <w:p w14:paraId="1E940488" w14:textId="77777777" w:rsidR="00886FE2" w:rsidRDefault="00886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162C7" w14:textId="77777777" w:rsidR="00886FE2" w:rsidRPr="00BE3456" w:rsidRDefault="00886FE2"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A5A1B" w14:textId="77777777" w:rsidR="00886FE2" w:rsidRDefault="00886FE2">
      <w:r>
        <w:separator/>
      </w:r>
    </w:p>
    <w:p w14:paraId="300FA270" w14:textId="77777777" w:rsidR="00886FE2" w:rsidRDefault="00886FE2"/>
    <w:p w14:paraId="62D77A5A" w14:textId="77777777" w:rsidR="00886FE2" w:rsidRDefault="00886FE2"/>
    <w:p w14:paraId="7F7DBC76" w14:textId="77777777" w:rsidR="00886FE2" w:rsidRDefault="00886FE2"/>
  </w:footnote>
  <w:footnote w:type="continuationSeparator" w:id="0">
    <w:p w14:paraId="354C0C5C" w14:textId="77777777" w:rsidR="00886FE2" w:rsidRDefault="00886FE2">
      <w:r>
        <w:continuationSeparator/>
      </w:r>
    </w:p>
    <w:p w14:paraId="4182E436" w14:textId="77777777" w:rsidR="00886FE2" w:rsidRDefault="00886FE2"/>
    <w:p w14:paraId="5579CDB3" w14:textId="77777777" w:rsidR="00886FE2" w:rsidRDefault="00886FE2"/>
    <w:p w14:paraId="3CD51CF3" w14:textId="77777777" w:rsidR="00886FE2" w:rsidRDefault="00886F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A15C3" w14:textId="77777777" w:rsidR="00886FE2" w:rsidRDefault="00886FE2"/>
  <w:p w14:paraId="6031A990" w14:textId="77777777" w:rsidR="00886FE2" w:rsidRDefault="00886FE2"/>
  <w:p w14:paraId="6C42DD57" w14:textId="77777777" w:rsidR="00886FE2" w:rsidRDefault="00886FE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05C07"/>
    <w:multiLevelType w:val="hybridMultilevel"/>
    <w:tmpl w:val="9B92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40216"/>
    <w:multiLevelType w:val="hybridMultilevel"/>
    <w:tmpl w:val="47446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9"/>
  </w:num>
  <w:num w:numId="6">
    <w:abstractNumId w:val="5"/>
  </w:num>
  <w:num w:numId="7">
    <w:abstractNumId w:val="2"/>
  </w:num>
  <w:num w:numId="8">
    <w:abstractNumId w:val="10"/>
  </w:num>
  <w:num w:numId="9">
    <w:abstractNumId w:val="0"/>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Grammatical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o:colormru v:ext="edit" colors="#ddd,silver"/>
      <o:colormenu v:ext="edit" fillcolor="silver" strokecolor="black"/>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81D88"/>
    <w:rsid w:val="00132C84"/>
    <w:rsid w:val="001B2D96"/>
    <w:rsid w:val="001D222B"/>
    <w:rsid w:val="00227260"/>
    <w:rsid w:val="0038224C"/>
    <w:rsid w:val="003A74CE"/>
    <w:rsid w:val="004571CE"/>
    <w:rsid w:val="004B193E"/>
    <w:rsid w:val="006D30B6"/>
    <w:rsid w:val="00886FE2"/>
    <w:rsid w:val="00887FB9"/>
    <w:rsid w:val="00962ABD"/>
    <w:rsid w:val="00A773CD"/>
    <w:rsid w:val="00B50C0C"/>
    <w:rsid w:val="00B85107"/>
    <w:rsid w:val="00BC4A0A"/>
    <w:rsid w:val="00C43806"/>
    <w:rsid w:val="00CA3839"/>
    <w:rsid w:val="00E04C35"/>
    <w:rsid w:val="00E15584"/>
    <w:rsid w:val="00F825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ddd,silver"/>
      <o:colormenu v:ext="edit" fillcolor="silver" strokecolor="black"/>
    </o:shapedefaults>
    <o:shapelayout v:ext="edit">
      <o:idmap v:ext="edit" data="1"/>
    </o:shapelayout>
  </w:shapeDefaults>
  <w:decimalSymbol w:val="."/>
  <w:listSeparator w:val=","/>
  <w14:docId w14:val="422C9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 w:type="character" w:styleId="FollowedHyperlink">
    <w:name w:val="FollowedHyperlink"/>
    <w:basedOn w:val="DefaultParagraphFont"/>
    <w:rsid w:val="001D22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 w:type="character" w:styleId="FollowedHyperlink">
    <w:name w:val="FollowedHyperlink"/>
    <w:basedOn w:val="DefaultParagraphFont"/>
    <w:rsid w:val="001D22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48</TotalTime>
  <Pages>2</Pages>
  <Words>869</Words>
  <Characters>4954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5812</CharactersWithSpaces>
  <SharedDoc>false</SharedDoc>
  <HLinks>
    <vt:vector size="12" baseType="variant">
      <vt:variant>
        <vt:i4>2949185</vt:i4>
      </vt:variant>
      <vt:variant>
        <vt:i4>3</vt:i4>
      </vt:variant>
      <vt:variant>
        <vt:i4>0</vt:i4>
      </vt:variant>
      <vt:variant>
        <vt:i4>5</vt:i4>
      </vt:variant>
      <vt:variant>
        <vt:lpwstr>http://www.imdb.com/title/tt0088930</vt:lpwstr>
      </vt:variant>
      <vt:variant>
        <vt:lpwstr/>
      </vt:variant>
      <vt:variant>
        <vt:i4>6684752</vt:i4>
      </vt:variant>
      <vt:variant>
        <vt:i4>0</vt:i4>
      </vt:variant>
      <vt:variant>
        <vt:i4>0</vt:i4>
      </vt:variant>
      <vt:variant>
        <vt:i4>5</vt:i4>
      </vt:variant>
      <vt:variant>
        <vt:lpwstr>http://www.bing.com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7</cp:revision>
  <cp:lastPrinted>2015-10-07T21:58:00Z</cp:lastPrinted>
  <dcterms:created xsi:type="dcterms:W3CDTF">2017-11-01T18:12:00Z</dcterms:created>
  <dcterms:modified xsi:type="dcterms:W3CDTF">2017-11-05T00:47:00Z</dcterms:modified>
</cp:coreProperties>
</file>